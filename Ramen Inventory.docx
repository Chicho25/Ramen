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0B3065" w:rsidRDefault="000B3065">
      <w:pPr>
        <w:sectPr w:rsidR="000B3065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B3065" w:rsidRDefault="00BF7F20">
      <w:pPr>
        <w:pStyle w:val="AxureHeading1"/>
        <w:keepNext/>
      </w:pPr>
      <w:r>
        <w:lastRenderedPageBreak/>
        <w:br w:type="page"/>
      </w:r>
      <w:r>
        <w:lastRenderedPageBreak/>
        <w:t>Items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38957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Add New Item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386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Stock Adjusment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767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Stock Transfer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672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Purchase</w:t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Purchase Order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50958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Receive Stock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672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Purchase List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35292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Receive List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767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Lo</w:t>
      </w:r>
      <w:r>
        <w:t>cations List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7675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Locations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447675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BF7F20">
      <w:pPr>
        <w:pStyle w:val="AxureHeading1"/>
        <w:keepNext/>
      </w:pPr>
      <w:r>
        <w:br w:type="page"/>
      </w:r>
      <w:r>
        <w:lastRenderedPageBreak/>
        <w:t>Material Requisition</w:t>
      </w:r>
    </w:p>
    <w:p w:rsidR="000B3065" w:rsidRDefault="00BF7F20">
      <w:pPr>
        <w:pStyle w:val="AxureHeading2"/>
        <w:keepNext/>
      </w:pPr>
      <w:r>
        <w:t>User Interface</w:t>
      </w:r>
    </w:p>
    <w:p w:rsidR="000B3065" w:rsidRDefault="00BF7F20">
      <w:pPr>
        <w:pStyle w:val="AxureImageParagraph"/>
      </w:pPr>
      <w:r>
        <w:rPr>
          <w:noProof/>
          <w:lang w:val="es-PA" w:eastAsia="es-PA"/>
        </w:rPr>
        <w:drawing>
          <wp:inline distT="0" distB="0" distL="0" distR="0">
            <wp:extent cx="6858000" cy="510540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65" w:rsidRDefault="000B3065">
      <w:pPr>
        <w:sectPr w:rsidR="000B3065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BF7F20" w:rsidRDefault="00BF7F20"/>
    <w:sectPr w:rsidR="00BF7F20" w:rsidSect="004F3FB3">
      <w:headerReference w:type="default" r:id="rId22"/>
      <w:footerReference w:type="default" r:id="rId2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20" w:rsidRDefault="00BF7F20" w:rsidP="00093BE1">
      <w:pPr>
        <w:spacing w:before="0" w:after="0"/>
      </w:pPr>
      <w:r>
        <w:separator/>
      </w:r>
    </w:p>
  </w:endnote>
  <w:endnote w:type="continuationSeparator" w:id="0">
    <w:p w:rsidR="00BF7F20" w:rsidRDefault="00BF7F2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B6D1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6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20" w:rsidRDefault="00BF7F20" w:rsidP="00093BE1">
      <w:pPr>
        <w:spacing w:before="0" w:after="0"/>
      </w:pPr>
      <w:r>
        <w:separator/>
      </w:r>
    </w:p>
  </w:footnote>
  <w:footnote w:type="continuationSeparator" w:id="0">
    <w:p w:rsidR="00BF7F20" w:rsidRDefault="00BF7F2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26861373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770F39"/>
    <w:multiLevelType w:val="multilevel"/>
    <w:tmpl w:val="58147D2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8F5FFF"/>
    <w:multiLevelType w:val="multilevel"/>
    <w:tmpl w:val="FF38AA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B3065"/>
    <w:rsid w:val="000B6D12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BF7F20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154DAB0-495C-4623-B177-924E3B69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92C6A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21B8D0-C94A-4E2E-B56D-BFF8E803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15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Luis Hernandez</cp:lastModifiedBy>
  <cp:revision>2</cp:revision>
  <cp:lastPrinted>2010-09-03T00:33:00Z</cp:lastPrinted>
  <dcterms:created xsi:type="dcterms:W3CDTF">2017-03-26T02:06:00Z</dcterms:created>
  <dcterms:modified xsi:type="dcterms:W3CDTF">2017-03-26T02:06:00Z</dcterms:modified>
</cp:coreProperties>
</file>